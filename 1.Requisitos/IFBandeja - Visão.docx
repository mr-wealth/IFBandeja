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CE4724" w:rsidRDefault="00CE4724" w:rsidP="006F3CDE">
      <w:pPr>
        <w:jc w:val="center"/>
      </w:pPr>
    </w:p>
    <w:p w:rsidR="001670C6" w:rsidRDefault="001670C6" w:rsidP="006F3CDE">
      <w:pPr>
        <w:jc w:val="center"/>
      </w:pPr>
    </w:p>
    <w:p w:rsidR="001670C6" w:rsidRDefault="001670C6" w:rsidP="006F3CDE">
      <w:pPr>
        <w:jc w:val="center"/>
      </w:pPr>
    </w:p>
    <w:p w:rsidR="006A25C4" w:rsidRDefault="001670C6" w:rsidP="006F3CDE">
      <w:pPr>
        <w:jc w:val="center"/>
      </w:pPr>
      <w:r>
        <w:rPr>
          <w:noProof/>
        </w:rPr>
        <w:drawing>
          <wp:inline distT="0" distB="0" distL="0" distR="0" wp14:anchorId="6474BD03" wp14:editId="6D840450">
            <wp:extent cx="4542857" cy="270476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e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0722E37D68E4ADE9E543C32A36951B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0722E37D68E4ADE9E543C32A36951B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A25C4" w:rsidRPr="0037364C" w:rsidRDefault="00F57C9D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A25C4" w:rsidRPr="0037364C" w:rsidRDefault="00F57C9D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Default="006A25C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Default="00CE4724" w:rsidP="006A25C4"/>
    <w:p w:rsidR="00CE4724" w:rsidRPr="00264EFB" w:rsidRDefault="00CE472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6A25C4" w:rsidRPr="00264EFB" w:rsidRDefault="00CE472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&lt;IFB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IFBandeja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A25C4" w:rsidRPr="00264EFB" w:rsidRDefault="00CE472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&lt;IFB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IFBandeja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1670C6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1670C6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Pr="00CE4724" w:rsidRDefault="00CE4724" w:rsidP="001670C6">
            <w:pPr>
              <w:pStyle w:val="Instruo"/>
              <w:rPr>
                <w:color w:val="auto"/>
              </w:rPr>
            </w:pPr>
            <w:r w:rsidRPr="00CE4724">
              <w:rPr>
                <w:color w:val="auto"/>
              </w:rPr>
              <w:t>31/0/2025</w:t>
            </w:r>
          </w:p>
        </w:tc>
        <w:tc>
          <w:tcPr>
            <w:tcW w:w="108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[1.1]</w:t>
            </w:r>
          </w:p>
        </w:tc>
        <w:tc>
          <w:tcPr>
            <w:tcW w:w="468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Definição e descrição da visão do projeto</w:t>
            </w:r>
          </w:p>
        </w:tc>
        <w:tc>
          <w:tcPr>
            <w:tcW w:w="2410" w:type="dxa"/>
          </w:tcPr>
          <w:p w:rsidR="006A25C4" w:rsidRPr="00CE4724" w:rsidRDefault="00CE4724" w:rsidP="001670C6">
            <w:pPr>
              <w:pStyle w:val="Instruo"/>
              <w:rPr>
                <w:i w:val="0"/>
              </w:rPr>
            </w:pPr>
            <w:r w:rsidRPr="00CE4724">
              <w:rPr>
                <w:i w:val="0"/>
                <w:color w:val="auto"/>
              </w:rPr>
              <w:t>Brian Kofi Agyei Wealth</w:t>
            </w: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  <w:tr w:rsidR="006A25C4" w:rsidTr="001670C6">
        <w:trPr>
          <w:trHeight w:val="284"/>
        </w:trPr>
        <w:tc>
          <w:tcPr>
            <w:tcW w:w="155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1670C6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1670C6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1670C6"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B31999" w:rsidRDefault="001670C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>
          <w:rPr>
            <w:webHidden/>
          </w:rPr>
          <w:t>3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152A9F" w:rsidRPr="00CE4724" w:rsidRDefault="00CE4724" w:rsidP="00152A9F">
      <w:pPr>
        <w:pStyle w:val="Instruo"/>
        <w:rPr>
          <w:i w:val="0"/>
          <w:color w:val="auto"/>
          <w:lang w:val="pt-PT"/>
        </w:rPr>
      </w:pPr>
      <w:r w:rsidRPr="00CE4724">
        <w:rPr>
          <w:i w:val="0"/>
          <w:color w:val="auto"/>
          <w:lang w:val="pt-PT"/>
        </w:rPr>
        <w:t>IFBandeja é um projeto a resposta da necessidade de uma solução de pedido de comida melhorada que atinge a população total do Campus Salto do Instituto Federal De Ciência e Tecnologia – São Paulo. Com a previsão da abertura da nova cantina, este projeto serve a melhorar o sistema de pedido de comida existente e expandir o acesso para, não somente  os alunos do ensino médio, mas aos servidores e alunos do ensino superior.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8535C4" w:rsidRPr="00462898" w:rsidRDefault="00CE4724" w:rsidP="008535C4">
      <w:pPr>
        <w:pStyle w:val="Instruo"/>
        <w:rPr>
          <w:i w:val="0"/>
          <w:color w:val="auto"/>
          <w:lang w:val="pt-PT"/>
        </w:rPr>
      </w:pPr>
      <w:r w:rsidRPr="00462898">
        <w:rPr>
          <w:i w:val="0"/>
          <w:color w:val="auto"/>
          <w:lang w:val="pt-PT"/>
        </w:rPr>
        <w:t>O objetivo do sistema é fornecer uma plataforma para que alunos e servidores do campus podem fazer pedidos de comida, especificamente o almoço, com mais facilidade e intuitividade, o diferencial sendo a abilidade de escolher com precisão o que terá no prato</w:t>
      </w:r>
      <w:r w:rsidR="00462898" w:rsidRPr="00462898">
        <w:rPr>
          <w:i w:val="0"/>
          <w:color w:val="auto"/>
          <w:lang w:val="pt-PT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:rsidR="00462898" w:rsidRPr="00462898" w:rsidRDefault="00462898" w:rsidP="00462898">
      <w:pPr>
        <w:rPr>
          <w:lang w:val="pt-PT" w:eastAsia="en-US"/>
        </w:rPr>
      </w:pPr>
      <w:r>
        <w:rPr>
          <w:lang w:val="pt-PT" w:eastAsia="en-US"/>
        </w:rPr>
        <w:t>-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91283D" w:rsidRDefault="00462898" w:rsidP="0091283D">
      <w:pPr>
        <w:rPr>
          <w:lang w:val="pt-PT"/>
        </w:rPr>
      </w:pPr>
      <w:r>
        <w:rPr>
          <w:lang w:val="pt-PT"/>
        </w:rPr>
        <w:t>-</w:t>
      </w: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02"/>
        <w:gridCol w:w="2109"/>
        <w:gridCol w:w="3842"/>
        <w:gridCol w:w="5575"/>
      </w:tblGrid>
      <w:tr w:rsidR="003A7FD9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3A7FD9" w:rsidTr="0091283D">
        <w:tc>
          <w:tcPr>
            <w:tcW w:w="3652" w:type="dxa"/>
          </w:tcPr>
          <w:p w:rsidR="00184C3A" w:rsidRPr="00E33B3A" w:rsidRDefault="00462898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Atualmente, o sistema de pedido somente atinge os estudantes do ensino médio, deixando a opção de comprar no balcão para os estudantes do ensino superior e servidores.</w:t>
            </w:r>
          </w:p>
        </w:tc>
        <w:tc>
          <w:tcPr>
            <w:tcW w:w="2123" w:type="dxa"/>
          </w:tcPr>
          <w:p w:rsidR="00184C3A" w:rsidRPr="00E33B3A" w:rsidRDefault="00462898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Estudantes de Ensino Superior</w:t>
            </w:r>
          </w:p>
          <w:p w:rsidR="00462898" w:rsidRPr="00E33B3A" w:rsidRDefault="00462898" w:rsidP="00462898">
            <w:pPr>
              <w:rPr>
                <w:color w:val="auto"/>
              </w:rPr>
            </w:pPr>
          </w:p>
          <w:p w:rsidR="00462898" w:rsidRPr="00E33B3A" w:rsidRDefault="00462898" w:rsidP="00462898">
            <w:pPr>
              <w:pStyle w:val="PargrafodaLista"/>
              <w:numPr>
                <w:ilvl w:val="0"/>
                <w:numId w:val="10"/>
              </w:numPr>
              <w:rPr>
                <w:color w:val="auto"/>
              </w:rPr>
            </w:pPr>
            <w:r w:rsidRPr="00E33B3A">
              <w:rPr>
                <w:color w:val="auto"/>
              </w:rPr>
              <w:t>Servidores</w:t>
            </w:r>
          </w:p>
        </w:tc>
        <w:tc>
          <w:tcPr>
            <w:tcW w:w="3896" w:type="dxa"/>
          </w:tcPr>
          <w:p w:rsidR="00184C3A" w:rsidRPr="00E33B3A" w:rsidRDefault="00462898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Na aquisição de almoço, estudantes do ensino superior e servidores perde a oportunidade de fazer pedidos com antecedência, somente podendo comprar na hora. Caso não estiver comida suficiente ou a comida acaba, eles acabam perdendo o almoço.</w:t>
            </w:r>
          </w:p>
        </w:tc>
        <w:tc>
          <w:tcPr>
            <w:tcW w:w="5683" w:type="dxa"/>
          </w:tcPr>
          <w:p w:rsidR="00480DDC" w:rsidRPr="00E33B3A" w:rsidRDefault="00480DDC" w:rsidP="00480DDC">
            <w:pPr>
              <w:rPr>
                <w:color w:val="auto"/>
              </w:rPr>
            </w:pPr>
          </w:p>
          <w:p w:rsidR="00184C3A" w:rsidRPr="00E33B3A" w:rsidRDefault="00184C3A" w:rsidP="00184C3A">
            <w:pPr>
              <w:rPr>
                <w:color w:val="auto"/>
              </w:rPr>
            </w:pPr>
          </w:p>
        </w:tc>
      </w:tr>
      <w:tr w:rsidR="003A7FD9" w:rsidTr="0091283D">
        <w:tc>
          <w:tcPr>
            <w:tcW w:w="3652" w:type="dxa"/>
          </w:tcPr>
          <w:p w:rsidR="0095017F" w:rsidRPr="00E33B3A" w:rsidRDefault="0095017F" w:rsidP="00480DDC">
            <w:pPr>
              <w:pStyle w:val="Instruo"/>
              <w:rPr>
                <w:i w:val="0"/>
                <w:color w:val="auto"/>
              </w:rPr>
            </w:pPr>
          </w:p>
          <w:p w:rsidR="0095017F" w:rsidRPr="00E33B3A" w:rsidRDefault="00462898" w:rsidP="0095017F">
            <w:pPr>
              <w:rPr>
                <w:color w:val="auto"/>
              </w:rPr>
            </w:pPr>
            <w:r w:rsidRPr="00E33B3A">
              <w:rPr>
                <w:color w:val="auto"/>
              </w:rPr>
              <w:t>Não tem a opção de escolher o que queria no prato com antecedência, podendo somente escolher entre principal ou vegetariano na hora de fazer o pedido.</w:t>
            </w:r>
          </w:p>
          <w:p w:rsidR="0095017F" w:rsidRPr="00E33B3A" w:rsidRDefault="0095017F" w:rsidP="0095017F">
            <w:pPr>
              <w:rPr>
                <w:color w:val="auto"/>
              </w:rPr>
            </w:pPr>
          </w:p>
        </w:tc>
        <w:tc>
          <w:tcPr>
            <w:tcW w:w="2123" w:type="dxa"/>
          </w:tcPr>
          <w:p w:rsidR="0095017F" w:rsidRPr="00E33B3A" w:rsidRDefault="00462898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95017F" w:rsidRPr="00E33B3A" w:rsidRDefault="00462898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tem algum</w:t>
            </w:r>
            <w:r w:rsidR="003A7FD9" w:rsidRPr="00E33B3A">
              <w:rPr>
                <w:i w:val="0"/>
                <w:color w:val="auto"/>
              </w:rPr>
              <w:t xml:space="preserve"> alimento que vem com as opções gerais que um certo aluno não gosta, ele acaba tirando do prato, gerando desperdício.</w:t>
            </w:r>
            <w:r w:rsidR="003A7FD9" w:rsidRPr="00E33B3A">
              <w:rPr>
                <w:i w:val="0"/>
                <w:color w:val="auto"/>
              </w:rPr>
              <w:br/>
            </w:r>
            <w:r w:rsidR="003A7FD9" w:rsidRPr="00E33B3A">
              <w:rPr>
                <w:i w:val="0"/>
                <w:color w:val="auto"/>
              </w:rPr>
              <w:br/>
              <w:t>Alguns alunos também são mais rígidos na suas preferências alimentares, escolhendo certos alimentos sobre outros. Eles acabam desperdiçando os alimentos  que não gostam, gerando desperdício.</w:t>
            </w:r>
          </w:p>
        </w:tc>
        <w:tc>
          <w:tcPr>
            <w:tcW w:w="5683" w:type="dxa"/>
          </w:tcPr>
          <w:p w:rsidR="00D77A69" w:rsidRPr="00E33B3A" w:rsidRDefault="003A7FD9" w:rsidP="00D77A69">
            <w:pPr>
              <w:rPr>
                <w:color w:val="auto"/>
                <w:lang w:val="pt-PT"/>
              </w:rPr>
            </w:pPr>
            <w:r w:rsidRPr="00E33B3A">
              <w:rPr>
                <w:color w:val="auto"/>
                <w:lang w:val="pt-PT"/>
              </w:rPr>
              <w:t>Como aluno, quero a abilidade de escolher o que vou querer no meu prato.</w:t>
            </w:r>
          </w:p>
        </w:tc>
      </w:tr>
      <w:tr w:rsidR="003A7FD9" w:rsidTr="0091283D">
        <w:tc>
          <w:tcPr>
            <w:tcW w:w="3652" w:type="dxa"/>
          </w:tcPr>
          <w:p w:rsidR="003A7FD9" w:rsidRPr="00E33B3A" w:rsidRDefault="003A7FD9" w:rsidP="00480DDC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Às vezes, o sistema atual cai e há períodos de indisponibilidade.</w:t>
            </w:r>
          </w:p>
        </w:tc>
        <w:tc>
          <w:tcPr>
            <w:tcW w:w="2123" w:type="dxa"/>
          </w:tcPr>
          <w:p w:rsidR="003A7FD9" w:rsidRPr="00E33B3A" w:rsidRDefault="003A7FD9" w:rsidP="00462898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Alunos do ensino médio</w:t>
            </w:r>
          </w:p>
        </w:tc>
        <w:tc>
          <w:tcPr>
            <w:tcW w:w="3896" w:type="dxa"/>
          </w:tcPr>
          <w:p w:rsidR="003A7FD9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 w:rsidRPr="00E33B3A">
              <w:rPr>
                <w:i w:val="0"/>
                <w:color w:val="auto"/>
              </w:rPr>
              <w:t>Caso um aluno não fizer o pedido perto do prazo e o sistema estiver indisponível, o aluno acaba perdendo a oportunidade de fazer o pedido e perde almoço para semana próxima inteira.</w:t>
            </w:r>
          </w:p>
        </w:tc>
        <w:tc>
          <w:tcPr>
            <w:tcW w:w="5683" w:type="dxa"/>
          </w:tcPr>
          <w:p w:rsidR="003A7FD9" w:rsidRPr="00E33B3A" w:rsidRDefault="00E33B3A" w:rsidP="00E33B3A">
            <w:pPr>
              <w:rPr>
                <w:color w:val="auto"/>
                <w:lang w:val="pt-PT"/>
              </w:rPr>
            </w:pPr>
            <w:r w:rsidRPr="00E33B3A">
              <w:rPr>
                <w:color w:val="auto"/>
                <w:lang w:val="pt-PT"/>
              </w:rPr>
              <w:t>Como aluno, quero poder acessar o sistema em qualquer horário, desde que ele estar dentro do prazo.</w:t>
            </w:r>
          </w:p>
        </w:tc>
      </w:tr>
      <w:tr w:rsidR="00E33B3A" w:rsidTr="0091283D">
        <w:tc>
          <w:tcPr>
            <w:tcW w:w="3652" w:type="dxa"/>
          </w:tcPr>
          <w:p w:rsidR="00E33B3A" w:rsidRPr="00E33B3A" w:rsidRDefault="00E33B3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Ás vezes os alunos pedem e não pegam.</w:t>
            </w:r>
          </w:p>
        </w:tc>
        <w:tc>
          <w:tcPr>
            <w:tcW w:w="2123" w:type="dxa"/>
          </w:tcPr>
          <w:p w:rsidR="00E33B3A" w:rsidRPr="00E33B3A" w:rsidRDefault="00E33B3A" w:rsidP="0046289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Servidores</w:t>
            </w:r>
          </w:p>
        </w:tc>
        <w:tc>
          <w:tcPr>
            <w:tcW w:w="3896" w:type="dxa"/>
          </w:tcPr>
          <w:p w:rsidR="00E33B3A" w:rsidRPr="00E33B3A" w:rsidRDefault="00E33B3A" w:rsidP="0006541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Gera desperdício quando os alunos pedem e não vem retirar e não foi possível vender aquele prato.</w:t>
            </w:r>
          </w:p>
        </w:tc>
        <w:tc>
          <w:tcPr>
            <w:tcW w:w="5683" w:type="dxa"/>
          </w:tcPr>
          <w:p w:rsidR="00E33B3A" w:rsidRPr="00E33B3A" w:rsidRDefault="00E33B3A" w:rsidP="00E33B3A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Como servidor</w:t>
            </w: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8"/>
        <w:gridCol w:w="2175"/>
        <w:gridCol w:w="3865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1670C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Default="00E33B3A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Agháta Anastásia</w:t>
            </w:r>
          </w:p>
        </w:tc>
        <w:tc>
          <w:tcPr>
            <w:tcW w:w="0" w:type="auto"/>
          </w:tcPr>
          <w:p w:rsidR="0091283D" w:rsidRDefault="00E33B3A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91283D" w:rsidRDefault="00E33B3A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Acessar o site para fazer pedido</w:t>
            </w:r>
          </w:p>
        </w:tc>
      </w:tr>
      <w:tr w:rsidR="00FD3D98" w:rsidTr="00DA2E88">
        <w:tc>
          <w:tcPr>
            <w:tcW w:w="0" w:type="auto"/>
          </w:tcPr>
          <w:p w:rsidR="00FD3D98" w:rsidRDefault="00FD3D98" w:rsidP="00FD3D98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Yuri</w:t>
            </w:r>
          </w:p>
        </w:tc>
        <w:tc>
          <w:tcPr>
            <w:tcW w:w="0" w:type="auto"/>
          </w:tcPr>
          <w:p w:rsidR="00FD3D98" w:rsidRDefault="00FD3D98" w:rsidP="00FD3D98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Aluno de ensino médio</w:t>
            </w:r>
          </w:p>
        </w:tc>
        <w:tc>
          <w:tcPr>
            <w:tcW w:w="0" w:type="auto"/>
          </w:tcPr>
          <w:p w:rsidR="00FD3D98" w:rsidRDefault="00FD3D98" w:rsidP="00FD3D98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Acessar o site para fazer pedido</w:t>
            </w:r>
          </w:p>
        </w:tc>
      </w:tr>
      <w:tr w:rsidR="0091283D" w:rsidTr="00DA2E88">
        <w:tc>
          <w:tcPr>
            <w:tcW w:w="0" w:type="auto"/>
          </w:tcPr>
          <w:p w:rsidR="0091283D" w:rsidRDefault="00FD3D98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CAE</w:t>
            </w:r>
          </w:p>
        </w:tc>
        <w:tc>
          <w:tcPr>
            <w:tcW w:w="0" w:type="auto"/>
          </w:tcPr>
          <w:p w:rsidR="0091283D" w:rsidRDefault="00FD3D98" w:rsidP="001670C6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Administrador</w:t>
            </w:r>
          </w:p>
        </w:tc>
        <w:tc>
          <w:tcPr>
            <w:tcW w:w="0" w:type="auto"/>
          </w:tcPr>
          <w:p w:rsidR="0091283D" w:rsidRDefault="00FD3D98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Receber os pedidos e avaliar justificativas</w:t>
            </w:r>
          </w:p>
        </w:tc>
      </w:tr>
      <w:tr w:rsidR="00FD3D98" w:rsidTr="00DA2E88">
        <w:tc>
          <w:tcPr>
            <w:tcW w:w="0" w:type="auto"/>
          </w:tcPr>
          <w:p w:rsidR="00FD3D98" w:rsidRPr="00FD3D98" w:rsidRDefault="00FD3D98" w:rsidP="00FD3D98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Servidor</w:t>
            </w:r>
          </w:p>
        </w:tc>
        <w:tc>
          <w:tcPr>
            <w:tcW w:w="0" w:type="auto"/>
          </w:tcPr>
          <w:p w:rsidR="00FD3D98" w:rsidRDefault="00FD3D98" w:rsidP="001670C6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FD3D98" w:rsidRDefault="00FD3D98" w:rsidP="0091283D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 xml:space="preserve">Restrições </w:t>
      </w:r>
      <w:r w:rsidRPr="00FD3D98">
        <w:rPr>
          <w:lang w:val="pt-PT"/>
        </w:rPr>
        <w:t>Imposta</w:t>
      </w:r>
      <w:bookmarkStart w:id="21" w:name="_GoBack"/>
      <w:bookmarkEnd w:id="21"/>
      <w:r w:rsidRPr="00FD3D98">
        <w:rPr>
          <w:lang w:val="pt-PT"/>
        </w:rPr>
        <w:t>s</w:t>
      </w:r>
      <w:bookmarkEnd w:id="20"/>
    </w:p>
    <w:p w:rsidR="00E33B3A" w:rsidRDefault="00E33B3A" w:rsidP="00E33B3A">
      <w:pPr>
        <w:rPr>
          <w:lang w:val="pt-PT" w:eastAsia="en-US"/>
        </w:rPr>
      </w:pPr>
    </w:p>
    <w:p w:rsidR="00E33B3A" w:rsidRPr="00FD3D98" w:rsidRDefault="00E33B3A" w:rsidP="00E33B3A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Tipo do usuário</w:t>
      </w:r>
    </w:p>
    <w:p w:rsidR="00FD3D98" w:rsidRDefault="00E33B3A" w:rsidP="00FD3D98">
      <w:pPr>
        <w:pStyle w:val="PargrafodaLista"/>
      </w:pPr>
      <w:r>
        <w:t xml:space="preserve"> O tipo do usuário é obtido automaticamente a partir do prontuário da base de dados da escola, podendo ser Ensino Médi</w:t>
      </w:r>
      <w:r w:rsidR="00FD3D98">
        <w:t xml:space="preserve">o, Ensino Superior ou Servidor. </w:t>
      </w:r>
    </w:p>
    <w:p w:rsidR="00FD3D98" w:rsidRDefault="00FD3D98" w:rsidP="00FD3D98"/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Pagamento</w:t>
      </w:r>
    </w:p>
    <w:p w:rsidR="00FD3D98" w:rsidRDefault="00FD3D98" w:rsidP="00FD3D98">
      <w:pPr>
        <w:pStyle w:val="PargrafodaLista"/>
      </w:pPr>
      <w:r>
        <w:t>Apenas alunos do Ensino Superior e Servidores realizam o pagamento.</w:t>
      </w:r>
      <w:r>
        <w:t xml:space="preserve"> </w:t>
      </w:r>
      <w:r>
        <w:t>Alunos do Ensino Médio são isentos de pagamento.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Bloqueio de pedidos</w:t>
      </w:r>
    </w:p>
    <w:p w:rsidR="00FD3D98" w:rsidRDefault="00E33B3A" w:rsidP="00FD3D98">
      <w:pPr>
        <w:pStyle w:val="PargrafodaLista"/>
      </w:pPr>
      <w:r>
        <w:t>Caso o aluno não retire o pedido feito, ele será bloqueado e não poderá realizar novos pedidos até registrar uma justificati</w:t>
      </w:r>
      <w:r w:rsidR="00FD3D98">
        <w:t>va.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Justificativa de ausência </w:t>
      </w:r>
    </w:p>
    <w:p w:rsidR="00FD3D98" w:rsidRDefault="00E33B3A" w:rsidP="00FD3D98">
      <w:pPr>
        <w:pStyle w:val="PargrafodaLista"/>
      </w:pPr>
      <w:r>
        <w:t xml:space="preserve">Ao registrar uma justificativa, o sistema desbloqueia automaticamente o usuário para novos pedidos. 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Período de pedidos</w:t>
      </w:r>
    </w:p>
    <w:p w:rsidR="00FD3D98" w:rsidRDefault="00E33B3A" w:rsidP="00FD3D98">
      <w:pPr>
        <w:pStyle w:val="PargrafodaLista"/>
      </w:pPr>
      <w:r>
        <w:t>Os pedidos podem ser realizados de segunda a quinta-feira, sempre referentes aos dias da próxima sema</w:t>
      </w:r>
      <w:r w:rsidR="00FD3D98">
        <w:t>na.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Cardápio </w:t>
      </w:r>
    </w:p>
    <w:p w:rsidR="00FD3D98" w:rsidRDefault="00E33B3A" w:rsidP="00FD3D98">
      <w:pPr>
        <w:pStyle w:val="PargrafodaLista"/>
      </w:pPr>
      <w:r>
        <w:t>O cardápio é definido diariamente pelo restaurante, com um preço único e descr</w:t>
      </w:r>
      <w:r w:rsidR="00FD3D98">
        <w:t>ição das refeições disponíveis.</w:t>
      </w:r>
    </w:p>
    <w:p w:rsidR="00FD3D98" w:rsidRDefault="00FD3D98" w:rsidP="00FD3D98">
      <w:pPr>
        <w:pStyle w:val="PargrafodaLista"/>
      </w:pPr>
    </w:p>
    <w:p w:rsidR="00FD3D98" w:rsidRPr="00FD3D98" w:rsidRDefault="00FD3D98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Histórico de pedidos</w:t>
      </w:r>
    </w:p>
    <w:p w:rsidR="00FD3D98" w:rsidRDefault="00E33B3A" w:rsidP="00FD3D98">
      <w:pPr>
        <w:pStyle w:val="PargrafodaLista"/>
      </w:pPr>
      <w:r>
        <w:t>Os usuários podem visualizar seus pedidos anteriores e os pedidos já agendados para semanas futuras.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>As</w:t>
      </w:r>
      <w:r w:rsidR="00FD3D98" w:rsidRPr="00FD3D98">
        <w:rPr>
          <w:b/>
        </w:rPr>
        <w:t>sociação entre dados</w:t>
      </w:r>
    </w:p>
    <w:p w:rsidR="00FD3D98" w:rsidRDefault="00E33B3A" w:rsidP="00FD3D98">
      <w:pPr>
        <w:pStyle w:val="PargrafodaLista"/>
      </w:pPr>
      <w:r>
        <w:t>Cada pedido está vinculado a um usuário e a um cardápio es</w:t>
      </w:r>
      <w:r w:rsidR="00FD3D98">
        <w:t>pecífico de um determinado dia.</w:t>
      </w:r>
    </w:p>
    <w:p w:rsidR="00FD3D98" w:rsidRDefault="00FD3D98" w:rsidP="00FD3D98">
      <w:pPr>
        <w:pStyle w:val="PargrafodaLista"/>
      </w:pPr>
    </w:p>
    <w:p w:rsidR="00FD3D98" w:rsidRPr="00FD3D98" w:rsidRDefault="00E33B3A" w:rsidP="00FD3D98">
      <w:pPr>
        <w:pStyle w:val="PargrafodaLista"/>
        <w:numPr>
          <w:ilvl w:val="0"/>
          <w:numId w:val="12"/>
        </w:numPr>
        <w:rPr>
          <w:b/>
        </w:rPr>
      </w:pPr>
      <w:r w:rsidRPr="00FD3D98">
        <w:rPr>
          <w:b/>
        </w:rPr>
        <w:t xml:space="preserve">Regras de pagamento automáticas </w:t>
      </w:r>
    </w:p>
    <w:p w:rsidR="00E33B3A" w:rsidRPr="00FD3D98" w:rsidRDefault="00E33B3A" w:rsidP="00FD3D98">
      <w:pPr>
        <w:pStyle w:val="PargrafodaLista"/>
        <w:rPr>
          <w:lang w:val="pt-PT" w:eastAsia="en-US"/>
        </w:rPr>
      </w:pPr>
      <w:r>
        <w:t>O sistema identifica automaticamente, com base no tipo de usuário, se o pedido é pago ou gratuito.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Pr="00FD3D98" w:rsidRDefault="007B7D37" w:rsidP="007B7D37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Indisponibilidad</w:t>
      </w:r>
      <w:r w:rsidR="00E40350" w:rsidRPr="00FD3D98">
        <w:rPr>
          <w:i w:val="0"/>
          <w:color w:val="auto"/>
          <w:lang w:val="pt-PT"/>
        </w:rPr>
        <w:t>e dos usuários tanto para fornecimento quanto para validação dos requisitos;</w:t>
      </w:r>
    </w:p>
    <w:p w:rsidR="007B7D37" w:rsidRPr="00FD3D98" w:rsidRDefault="00E40350" w:rsidP="001670C6">
      <w:pPr>
        <w:pStyle w:val="Instruo"/>
        <w:numPr>
          <w:ilvl w:val="0"/>
          <w:numId w:val="7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Cumprimento de prazo dada a complexidade e tempo para o desenvolvimento do sistema.</w:t>
      </w:r>
    </w:p>
    <w:p w:rsidR="00BD4D84" w:rsidRPr="00FD3D98" w:rsidRDefault="00E14F8E" w:rsidP="00FD3D98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lastRenderedPageBreak/>
        <w:t>Requisitos de Documentação</w:t>
      </w:r>
      <w:bookmarkEnd w:id="23"/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do usuário;</w:t>
      </w:r>
    </w:p>
    <w:p w:rsidR="00BD4D84" w:rsidRPr="00FD3D98" w:rsidRDefault="00BD4D84" w:rsidP="00BD4D84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FD3D98">
        <w:rPr>
          <w:i w:val="0"/>
          <w:color w:val="auto"/>
          <w:lang w:val="pt-PT"/>
        </w:rPr>
        <w:t>Manual de instalação;</w:t>
      </w:r>
    </w:p>
    <w:p w:rsidR="00CA1C0D" w:rsidRDefault="00CA1C0D" w:rsidP="00FD3D98">
      <w:pPr>
        <w:pStyle w:val="Instruo"/>
        <w:ind w:left="36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5C" w:rsidRDefault="00DA035C">
      <w:r>
        <w:separator/>
      </w:r>
    </w:p>
  </w:endnote>
  <w:endnote w:type="continuationSeparator" w:id="0">
    <w:p w:rsidR="00DA035C" w:rsidRDefault="00DA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1670C6"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670C6">
            <w:fldChar w:fldCharType="begin"/>
          </w:r>
          <w:r w:rsidR="001670C6">
            <w:instrText xml:space="preserve"> NUMPAGES </w:instrText>
          </w:r>
          <w:r w:rsidR="001670C6">
            <w:fldChar w:fldCharType="separate"/>
          </w:r>
          <w:r w:rsidR="001670C6">
            <w:rPr>
              <w:noProof/>
            </w:rPr>
            <w:t>3</w:t>
          </w:r>
          <w:r w:rsidR="001670C6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670C6">
            <w:fldChar w:fldCharType="begin"/>
          </w:r>
          <w:r w:rsidR="001670C6">
            <w:instrText xml:space="preserve"> NUMPAGES </w:instrText>
          </w:r>
          <w:r w:rsidR="001670C6">
            <w:fldChar w:fldCharType="separate"/>
          </w:r>
          <w:r w:rsidR="001670C6">
            <w:rPr>
              <w:noProof/>
            </w:rPr>
            <w:t>3</w:t>
          </w:r>
          <w:r w:rsidR="001670C6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14086C5FD6F5447ABB89BA5FC903019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:rsidR="00CA1C0D" w:rsidRDefault="00CE4724">
              <w:r>
                <w:t>&lt;IFB&gt; - &lt;IFBandeja&gt;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7C4C6F0FEEED4BABBA69D56B76DEE8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:rsidR="00CA1C0D" w:rsidRPr="00F22AD8" w:rsidRDefault="00F57C9D">
              <w:pPr>
                <w:rPr>
                  <w:lang w:val="pt-PT"/>
                </w:rPr>
              </w:pPr>
              <w: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5521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15521">
            <w:rPr>
              <w:noProof/>
            </w:rPr>
            <w:t>7</w:t>
          </w:r>
          <w:r w:rsidR="00A17A8E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1670C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5C" w:rsidRDefault="00DA035C">
      <w:r>
        <w:separator/>
      </w:r>
    </w:p>
  </w:footnote>
  <w:footnote w:type="continuationSeparator" w:id="0">
    <w:p w:rsidR="00DA035C" w:rsidRDefault="00DA0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23411466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23411467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23411468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46ACF62E94F48088A18B672D2BF55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7CA"/>
    <w:multiLevelType w:val="hybridMultilevel"/>
    <w:tmpl w:val="C99CE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0240"/>
    <w:multiLevelType w:val="hybridMultilevel"/>
    <w:tmpl w:val="EB7CB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C6"/>
    <w:rsid w:val="000568CE"/>
    <w:rsid w:val="0006541F"/>
    <w:rsid w:val="000B1595"/>
    <w:rsid w:val="000B65A4"/>
    <w:rsid w:val="000E5CBC"/>
    <w:rsid w:val="00134755"/>
    <w:rsid w:val="00152A9F"/>
    <w:rsid w:val="00156BB7"/>
    <w:rsid w:val="001670C6"/>
    <w:rsid w:val="00170C62"/>
    <w:rsid w:val="00184C3A"/>
    <w:rsid w:val="00195780"/>
    <w:rsid w:val="001F7C4D"/>
    <w:rsid w:val="00271A9A"/>
    <w:rsid w:val="00280DC8"/>
    <w:rsid w:val="002C4CB3"/>
    <w:rsid w:val="0037618A"/>
    <w:rsid w:val="003A7FD9"/>
    <w:rsid w:val="003D28E2"/>
    <w:rsid w:val="00412ACF"/>
    <w:rsid w:val="00424835"/>
    <w:rsid w:val="004262DA"/>
    <w:rsid w:val="00462898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B15521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E4724"/>
    <w:rsid w:val="00CF37F6"/>
    <w:rsid w:val="00D675CB"/>
    <w:rsid w:val="00D77A69"/>
    <w:rsid w:val="00D82CF1"/>
    <w:rsid w:val="00DA035C"/>
    <w:rsid w:val="00DA2E88"/>
    <w:rsid w:val="00DE041A"/>
    <w:rsid w:val="00E14F8E"/>
    <w:rsid w:val="00E26429"/>
    <w:rsid w:val="00E33B3A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57C9D"/>
    <w:rsid w:val="00FC5E20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2E8E3E"/>
  <w15:docId w15:val="{081CEE9B-429C-45AC-8BC6-34634820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722E37D68E4ADE9E543C32A3695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84DC3-7586-46F0-A7B3-7CB5BBF533B1}"/>
      </w:docPartPr>
      <w:docPartBody>
        <w:p w:rsidR="00000000" w:rsidRDefault="006F4E9B">
          <w:pPr>
            <w:pStyle w:val="60722E37D68E4ADE9E543C32A36951B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46ACF62E94F48088A18B672D2BF5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C619E-51C5-4102-A4C2-B6C599194162}"/>
      </w:docPartPr>
      <w:docPartBody>
        <w:p w:rsidR="00000000" w:rsidRDefault="006F4E9B">
          <w:pPr>
            <w:pStyle w:val="846ACF62E94F48088A18B672D2BF55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086C5FD6F5447ABB89BA5FC9030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EA78-1B6E-4669-AEAF-024EF0CE4C35}"/>
      </w:docPartPr>
      <w:docPartBody>
        <w:p w:rsidR="00000000" w:rsidRDefault="006F4E9B">
          <w:pPr>
            <w:pStyle w:val="14086C5FD6F5447ABB89BA5FC903019F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7C4C6F0FEEED4BABBA69D56B76DEE8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1B976-FE6A-4EC8-ACF2-F943884E0B80}"/>
      </w:docPartPr>
      <w:docPartBody>
        <w:p w:rsidR="00000000" w:rsidRDefault="006F4E9B">
          <w:pPr>
            <w:pStyle w:val="7C4C6F0FEEED4BABBA69D56B76DEE801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9B"/>
    <w:rsid w:val="006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0722E37D68E4ADE9E543C32A36951BA">
    <w:name w:val="60722E37D68E4ADE9E543C32A36951BA"/>
  </w:style>
  <w:style w:type="paragraph" w:customStyle="1" w:styleId="846ACF62E94F48088A18B672D2BF557D">
    <w:name w:val="846ACF62E94F48088A18B672D2BF557D"/>
  </w:style>
  <w:style w:type="paragraph" w:customStyle="1" w:styleId="14086C5FD6F5447ABB89BA5FC903019F">
    <w:name w:val="14086C5FD6F5447ABB89BA5FC903019F"/>
  </w:style>
  <w:style w:type="paragraph" w:customStyle="1" w:styleId="7C4C6F0FEEED4BABBA69D56B76DEE801">
    <w:name w:val="7C4C6F0FEEED4BABBA69D56B76DEE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B2BFA-18D8-486C-8A05-9F7A9FBF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0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&lt;IFB&gt; - &lt;IFBandeja&gt;</Manager>
  <Company/>
  <LinksUpToDate>false</LinksUpToDate>
  <CharactersWithSpaces>5143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aluno</dc:creator>
  <cp:keywords/>
  <dc:description/>
  <cp:lastModifiedBy>aluno</cp:lastModifiedBy>
  <cp:revision>2</cp:revision>
  <cp:lastPrinted>2005-05-17T17:30:00Z</cp:lastPrinted>
  <dcterms:created xsi:type="dcterms:W3CDTF">2025-10-31T13:25:00Z</dcterms:created>
  <dcterms:modified xsi:type="dcterms:W3CDTF">2025-10-31T13:25:00Z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